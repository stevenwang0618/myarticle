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rPr>
          <w:szCs w:val="21"/>
        </w:rPr>
      </w:pP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MTEditEquationSection2 </w:instrText>
      </w:r>
      <w:r w:rsidR="00E83C41" w:rsidRPr="00765B6F">
        <w:rPr>
          <w:rStyle w:val="MTEquationSection"/>
          <w:szCs w:val="21"/>
        </w:rPr>
        <w:instrText>Equation Chapter 1 Section 1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\r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MTSec \r 1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MTChap \r 1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object w:dxaOrig="5165" w:dyaOrig="3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199.5pt" o:ole="">
            <v:imagedata r:id="rId6" o:title=""/>
          </v:shape>
          <o:OLEObject Type="Embed" ProgID="Visio.Drawing.11" ShapeID="_x0000_i1025" DrawAspect="Content" ObjectID="_1383488038" r:id="rId7"/>
        </w:object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控制方程为</w:t>
      </w:r>
    </w:p>
    <w:p>
      <w:pPr>
        <w:jc w:val="center"/>
        <w:rPr>
          <w:szCs w:val="21"/>
        </w:rPr>
      </w:pPr>
      <w:r w:rsidR="00E83C41" w:rsidRPr="00765B6F">
        <w:rPr>
          <w:szCs w:val="21"/>
        </w:rPr>
        <w:object w:dxaOrig="1040" w:dyaOrig="360">
          <v:shape id="_x0000_i1026" type="#_x0000_t75" style="width:51.75pt;height:18pt" o:ole="">
            <v:imagedata r:id="rId8" o:title=""/>
          </v:shape>
          <o:OLEObject Type="Embed" ProgID="Equation.DSMT4" ShapeID="_x0000_i1026" DrawAspect="Content" ObjectID="_1383488039" r:id="rId9"/>
        </w:object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边界条件为，各边均固支。</w:t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在三个边界上有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1540" w:dyaOrig="1080">
          <v:shape id="_x0000_i1027" type="#_x0000_t75" style="width:77.25pt;height:54pt" o:ole="">
            <v:imagedata r:id="rId10" o:title=""/>
          </v:shape>
          <o:OLEObject Type="Embed" ProgID="Equation.DSMT4" ShapeID="_x0000_i1027" DrawAspect="Content" ObjectID="_1383488040" r:id="rId11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2920" w:dyaOrig="1240">
          <v:shape id="_x0000_i1028" type="#_x0000_t75" style="width:146.25pt;height:62.25pt" o:ole="">
            <v:imagedata r:id="rId12" o:title=""/>
          </v:shape>
          <o:OLEObject Type="Embed" ProgID="Equation.DSMT4" ShapeID="_x0000_i1028" DrawAspect="Content" ObjectID="_1383488041" r:id="rId13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2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3080" w:dyaOrig="1240">
          <v:shape id="_x0000_i1029" type="#_x0000_t75" style="width:150.75pt;height:62.25pt" o:ole="">
            <v:imagedata r:id="rId14" o:title=""/>
          </v:shape>
          <o:OLEObject Type="Embed" ProgID="Equation.DSMT4" ShapeID="_x0000_i1029" DrawAspect="Content" ObjectID="_1383488042" r:id="rId15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3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控制方程的解可写成：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6759" w:dyaOrig="400">
          <v:shape id="_x0000_i1030" type="#_x0000_t75" style="width:338.25pt;height:20.25pt" o:ole="">
            <v:imagedata r:id="rId16" o:title=""/>
          </v:shape>
          <o:OLEObject Type="Embed" ProgID="Equation.DSMT4" ShapeID="_x0000_i1030" DrawAspect="Content" ObjectID="_1383488043" r:id="rId17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0" w:name="ZEqnNum536373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4</w:instrText>
        </w:r>
      </w:fldSimple>
      <w:r w:rsidR="00E83C41" w:rsidRPr="00765B6F">
        <w:rPr>
          <w:szCs w:val="21"/>
        </w:rPr>
        <w:instrText>)</w:instrText>
      </w:r>
      <w:bookmarkEnd w:id="0"/>
      <w:r w:rsidR="00E83C41" w:rsidRPr="00765B6F">
        <w:rPr>
          <w:szCs w:val="21"/>
        </w:rPr>
        <w:fldChar w:fldCharType="end"/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9100" w:dyaOrig="620">
          <v:shape id="_x0000_i1031" type="#_x0000_t75" style="width:455.25pt;height:30.75pt" o:ole="">
            <v:imagedata r:id="rId18" o:title=""/>
          </v:shape>
          <o:OLEObject Type="Embed" ProgID="Equation.DSMT4" ShapeID="_x0000_i1031" DrawAspect="Content" ObjectID="_1383488044" r:id="rId19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5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7240" w:dyaOrig="660">
          <v:shape id="_x0000_i1032" type="#_x0000_t75" style="width:362.25pt;height:33pt" o:ole="">
            <v:imagedata r:id="rId20" o:title=""/>
          </v:shape>
          <o:OLEObject Type="Embed" ProgID="Equation.DSMT4" ShapeID="_x0000_i1032" DrawAspect="Content" ObjectID="_1383488045" r:id="rId21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6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第一组边界条件可得：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4380" w:dyaOrig="400">
          <v:shape id="_x0000_i1033" type="#_x0000_t75" style="width:219pt;height:20.25pt" o:ole="">
            <v:imagedata r:id="rId22" o:title=""/>
          </v:shape>
          <o:OLEObject Type="Embed" ProgID="Equation.DSMT4" ShapeID="_x0000_i1033" DrawAspect="Content" ObjectID="_1383488046" r:id="rId23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7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4920" w:dyaOrig="660">
          <v:shape id="_x0000_i1034" type="#_x0000_t75" style="width:246pt;height:33pt" o:ole="">
            <v:imagedata r:id="rId24" o:title=""/>
          </v:shape>
          <o:OLEObject Type="Embed" ProgID="Equation.DSMT4" ShapeID="_x0000_i1034" DrawAspect="Content" ObjectID="_1383488047" r:id="rId25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8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由第二组边界条件可得：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6259" w:dyaOrig="1320">
          <v:shape id="_x0000_i1035" type="#_x0000_t75" style="width:309.75pt;height:66pt" o:ole="">
            <v:imagedata r:id="rId26" o:title=""/>
          </v:shape>
          <o:OLEObject Type="Embed" ProgID="Equation.DSMT4" ShapeID="_x0000_i1035" DrawAspect="Content" ObjectID="_1383488048" r:id="rId27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9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9340" w:dyaOrig="2799">
          <v:shape id="_x0000_i1036" type="#_x0000_t75" style="width:467.25pt;height:140.25pt" o:ole="">
            <v:imagedata r:id="rId28" o:title=""/>
          </v:shape>
          <o:OLEObject Type="Embed" ProgID="Equation.DSMT4" ShapeID="_x0000_i1036" DrawAspect="Content" ObjectID="_1383488049" r:id="rId29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10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第三组边界条件可得：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6280" w:dyaOrig="1320">
          <v:shape id="_x0000_i1037" type="#_x0000_t75" style="width:314.25pt;height:66pt" o:ole="">
            <v:imagedata r:id="rId30" o:title=""/>
          </v:shape>
          <o:OLEObject Type="Embed" ProgID="Equation.DSMT4" ShapeID="_x0000_i1037" DrawAspect="Content" ObjectID="_1383488050" r:id="rId31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11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9360" w:dyaOrig="2799">
          <v:shape id="_x0000_i1038" type="#_x0000_t75" style="width:468pt;height:140.25pt" o:ole="">
            <v:imagedata r:id="rId32" o:title=""/>
          </v:shape>
          <o:OLEObject Type="Embed" ProgID="Equation.DSMT4" ShapeID="_x0000_i1038" DrawAspect="Content" ObjectID="_1383488051" r:id="rId33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12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pStyle w:val="Title"/>
        <w:spacing w:before="0" w:after="0"/>
        <w:jc w:val="left"/>
      </w:pPr>
      <w:r w:rsidR="00E83C41" w:rsidRPr="00765B6F">
        <w:rPr>
          <w:rFonts w:hint="eastAsia"/>
        </w:rPr>
        <w:t>第一组边界条件</w:t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满足第一组边界条件，可得：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3860" w:dyaOrig="760">
          <v:shape id="_x0000_i1039" type="#_x0000_t75" style="width:191.25pt;height:38.25pt" o:ole="">
            <v:imagedata r:id="rId34" o:title=""/>
          </v:shape>
          <o:OLEObject Type="Embed" ProgID="Equation.DSMT4" ShapeID="_x0000_i1039" DrawAspect="Content" ObjectID="_1383488052" r:id="rId35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1" w:name="ZEqnNum776201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13</w:instrText>
        </w:r>
      </w:fldSimple>
      <w:r w:rsidR="00E83C41" w:rsidRPr="00765B6F">
        <w:rPr>
          <w:szCs w:val="21"/>
        </w:rPr>
        <w:instrText>)</w:instrText>
      </w:r>
      <w:bookmarkEnd w:id="1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其中</w:t>
      </w:r>
      <w:r w:rsidR="00E83C41" w:rsidRPr="00765B6F">
        <w:rPr>
          <w:szCs w:val="21"/>
        </w:rPr>
        <w:object w:dxaOrig="3440" w:dyaOrig="660">
          <v:shape id="_x0000_i1040" type="#_x0000_t75" style="width:170.25pt;height:33pt" o:ole="">
            <v:imagedata r:id="rId36" o:title=""/>
          </v:shape>
          <o:OLEObject Type="Embed" ProgID="Equation.DSMT4" ShapeID="_x0000_i1040" DrawAspect="Content" ObjectID="_1383488053" r:id="rId37"/>
        </w:object>
      </w:r>
      <w:r w:rsidR="00E83C41" w:rsidRPr="00765B6F">
        <w:rPr>
          <w:rFonts w:hint="eastAsia"/>
          <w:szCs w:val="21"/>
        </w:rPr>
        <w:t>。令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2120" w:dyaOrig="360">
          <v:shape id="_x0000_i1041" type="#_x0000_t75" style="width:105pt;height:18pt" o:ole="">
            <v:imagedata r:id="rId38" o:title=""/>
          </v:shape>
          <o:OLEObject Type="Embed" ProgID="Equation.DSMT4" ShapeID="_x0000_i1041" DrawAspect="Content" ObjectID="_1383488054" r:id="rId39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2" w:name="ZEqnNum174332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14</w:instrText>
        </w:r>
      </w:fldSimple>
      <w:r w:rsidR="00E83C41" w:rsidRPr="00765B6F">
        <w:rPr>
          <w:szCs w:val="21"/>
        </w:rPr>
        <w:instrText>)</w:instrText>
      </w:r>
      <w:bookmarkEnd w:id="2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szCs w:val="21"/>
        </w:rPr>
        <w:object w:dxaOrig="520" w:dyaOrig="320">
          <v:shape id="_x0000_i1042" type="#_x0000_t75" style="width:26.25pt;height:15.75pt" o:ole="">
            <v:imagedata r:id="rId40" o:title=""/>
          </v:shape>
          <o:OLEObject Type="Embed" ProgID="Equation.DSMT4" ShapeID="_x0000_i1042" DrawAspect="Content" ObjectID="_1383488055" r:id="rId41"/>
        </w:object>
      </w:r>
      <w:r w:rsidR="00E83C41" w:rsidRPr="00765B6F">
        <w:rPr>
          <w:rFonts w:hint="eastAsia"/>
          <w:szCs w:val="21"/>
        </w:rPr>
        <w:t>是任意函数。</w:t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由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ZEqnNum174332  \* MERGEFORMAT </w:instrText>
      </w:r>
      <w:fldSimple w:instr=" REF ZEqnNum174332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14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和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ZEqnNum776201  \* MERGEFORMAT </w:instrText>
      </w:r>
      <w:fldSimple w:instr=" REF ZEqnNum776201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13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的第一个式子，可得：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2799" w:dyaOrig="360">
          <v:shape id="_x0000_i1043" type="#_x0000_t75" style="width:140.25pt;height:18pt" o:ole="">
            <v:imagedata r:id="rId42" o:title=""/>
          </v:shape>
          <o:OLEObject Type="Embed" ProgID="Equation.DSMT4" ShapeID="_x0000_i1043" DrawAspect="Content" ObjectID="_1383488056" r:id="rId43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3" w:name="ZEqnNum886584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15</w:instrText>
        </w:r>
      </w:fldSimple>
      <w:r w:rsidR="00E83C41" w:rsidRPr="00765B6F">
        <w:rPr>
          <w:szCs w:val="21"/>
        </w:rPr>
        <w:instrText>)</w:instrText>
      </w:r>
      <w:bookmarkEnd w:id="3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ZEqnNum174332  \* MERGEFORMAT </w:instrText>
      </w:r>
      <w:fldSimple w:instr=" REF ZEqnNum174332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14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和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ZEqnNum886584  \* MERGEFORMAT </w:instrText>
      </w:r>
      <w:fldSimple w:instr=" REF ZEqnNum886584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15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可以得到：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2940" w:dyaOrig="720">
          <v:shape id="_x0000_i1044" type="#_x0000_t75" style="width:147pt;height:36pt" o:ole="">
            <v:imagedata r:id="rId44" o:title=""/>
          </v:shape>
          <o:OLEObject Type="Embed" ProgID="Equation.DSMT4" ShapeID="_x0000_i1044" DrawAspect="Content" ObjectID="_1383488057" r:id="rId45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4" w:name="ZEqnNum239921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16</w:instrText>
        </w:r>
      </w:fldSimple>
      <w:r w:rsidR="00E83C41" w:rsidRPr="00765B6F">
        <w:rPr>
          <w:szCs w:val="21"/>
        </w:rPr>
        <w:instrText>)</w:instrText>
      </w:r>
      <w:bookmarkEnd w:id="4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把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ZEqnNum239921  \* MERGEFORMAT </w:instrText>
      </w:r>
      <w:fldSimple w:instr=" REF ZEqnNum239921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16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式带入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ZEqnNum776201  \* MERGEFORMAT </w:instrText>
      </w:r>
      <w:fldSimple w:instr=" REF ZEqnNum776201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13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的第二式中，有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2920" w:dyaOrig="360">
          <v:shape id="_x0000_i1045" type="#_x0000_t75" style="width:146.25pt;height:18pt" o:ole="">
            <v:imagedata r:id="rId46" o:title=""/>
          </v:shape>
          <o:OLEObject Type="Embed" ProgID="Equation.DSMT4" ShapeID="_x0000_i1045" DrawAspect="Content" ObjectID="_1383488058" r:id="rId47"/>
        </w:object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其中</w:t>
      </w:r>
      <w:r w:rsidR="00E83C41" w:rsidRPr="00765B6F">
        <w:rPr>
          <w:szCs w:val="21"/>
        </w:rPr>
        <w:object w:dxaOrig="2000" w:dyaOrig="360">
          <v:shape id="_x0000_i1046" type="#_x0000_t75" style="width:99pt;height:18pt" o:ole="">
            <v:imagedata r:id="rId48" o:title=""/>
          </v:shape>
          <o:OLEObject Type="Embed" ProgID="Equation.DSMT4" ShapeID="_x0000_i1046" DrawAspect="Content" ObjectID="_1383488059" r:id="rId49"/>
        </w:object>
      </w:r>
      <w:r w:rsidR="00E83C41" w:rsidRPr="00765B6F">
        <w:rPr>
          <w:rFonts w:hint="eastAsia"/>
          <w:szCs w:val="21"/>
        </w:rPr>
        <w:t>。</w:t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综上可得：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4099" w:dyaOrig="1120">
          <v:shape id="_x0000_i1047" type="#_x0000_t75" style="width:203.25pt;height:56.25pt" o:ole="">
            <v:imagedata r:id="rId50" o:title=""/>
          </v:shape>
          <o:OLEObject Type="Embed" ProgID="Equation.DSMT4" ShapeID="_x0000_i1047" DrawAspect="Content" ObjectID="_1383488060" r:id="rId51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5" w:name="ZEqnNum215840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17</w:instrText>
        </w:r>
      </w:fldSimple>
      <w:r w:rsidR="00E83C41" w:rsidRPr="00765B6F">
        <w:rPr>
          <w:szCs w:val="21"/>
        </w:rPr>
        <w:instrText>)</w:instrText>
      </w:r>
      <w:bookmarkEnd w:id="5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其中</w:t>
      </w:r>
      <w:r w:rsidR="00E83C41" w:rsidRPr="00765B6F">
        <w:rPr>
          <w:szCs w:val="21"/>
        </w:rPr>
        <w:object w:dxaOrig="2120" w:dyaOrig="360">
          <v:shape id="_x0000_i1048" type="#_x0000_t75" style="width:105pt;height:18pt" o:ole="">
            <v:imagedata r:id="rId52" o:title=""/>
          </v:shape>
          <o:OLEObject Type="Embed" ProgID="Equation.DSMT4" ShapeID="_x0000_i1048" DrawAspect="Content" ObjectID="_1383488061" r:id="rId53"/>
        </w:object>
      </w:r>
      <w:r w:rsidR="00E83C41" w:rsidRPr="00765B6F">
        <w:rPr>
          <w:rFonts w:hint="eastAsia"/>
          <w:szCs w:val="21"/>
        </w:rPr>
        <w:t>。</w:t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以下约定</w:t>
      </w:r>
      <w:r w:rsidR="00E83C41" w:rsidRPr="00765B6F">
        <w:rPr>
          <w:szCs w:val="21"/>
        </w:rPr>
        <w:object w:dxaOrig="4480" w:dyaOrig="620">
          <v:shape id="_x0000_i1049" type="#_x0000_t75" style="width:224.25pt;height:30.75pt" o:ole="">
            <v:imagedata r:id="rId54" o:title=""/>
          </v:shape>
          <o:OLEObject Type="Embed" ProgID="Equation.DSMT4" ShapeID="_x0000_i1049" DrawAspect="Content" ObjectID="_1383488062" r:id="rId55"/>
        </w:object>
      </w:r>
      <w:r w:rsidR="00E83C41" w:rsidRPr="00765B6F">
        <w:rPr>
          <w:rFonts w:hint="eastAsia"/>
          <w:szCs w:val="21"/>
        </w:rPr>
        <w:t>。</w:t>
      </w:r>
    </w:p>
    <w:p>
      <w:pPr>
        <w:pStyle w:val="Title"/>
        <w:spacing w:before="0" w:after="0"/>
        <w:jc w:val="left"/>
      </w:pPr>
      <w:r w:rsidR="00E83C41" w:rsidRPr="00765B6F">
        <w:rPr>
          <w:rFonts w:hint="eastAsia"/>
        </w:rPr>
        <w:t>第二组边界条件</w:t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将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ZEqnNum215840  \* MERGEFORMAT </w:instrText>
      </w:r>
      <w:fldSimple w:instr=" REF ZEqnNum215840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17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式带入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ZEqnNum536373  \* MERGEFORMAT </w:instrText>
      </w:r>
      <w:fldSimple w:instr=" REF ZEqnNum536373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4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中可得表达式如下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8300" w:dyaOrig="1480">
          <v:shape id="_x0000_i1050" type="#_x0000_t75" style="width:411pt;height:74.25pt" o:ole="">
            <v:imagedata r:id="rId56" o:title=""/>
          </v:shape>
          <o:OLEObject Type="Embed" ProgID="Equation.DSMT4" ShapeID="_x0000_i1050" DrawAspect="Content" ObjectID="_1383488063" r:id="rId57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18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其中</w:t>
      </w:r>
      <w:r w:rsidR="00E83C41" w:rsidRPr="00765B6F">
        <w:rPr>
          <w:szCs w:val="21"/>
        </w:rPr>
        <w:object w:dxaOrig="4160" w:dyaOrig="360">
          <v:shape id="_x0000_i1051" type="#_x0000_t75" style="width:206.25pt;height:18pt" o:ole="">
            <v:imagedata r:id="rId58" o:title=""/>
          </v:shape>
          <o:OLEObject Type="Embed" ProgID="Equation.DSMT4" ShapeID="_x0000_i1051" DrawAspect="Content" ObjectID="_1383488064" r:id="rId59"/>
        </w:object>
      </w:r>
      <w:r w:rsidR="00E83C41" w:rsidRPr="00765B6F">
        <w:rPr>
          <w:rFonts w:hint="eastAsia"/>
          <w:szCs w:val="21"/>
        </w:rPr>
        <w:t>。</w:t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第二组边界条件如下：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2980" w:dyaOrig="1240">
          <v:shape id="_x0000_i1052" type="#_x0000_t75" style="width:149.25pt;height:62.25pt" o:ole="">
            <v:imagedata r:id="rId60" o:title=""/>
          </v:shape>
          <o:OLEObject Type="Embed" ProgID="Equation.DSMT4" ShapeID="_x0000_i1052" DrawAspect="Content" ObjectID="_1383488065" r:id="rId61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6" w:name="ZEqnNum485928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19</w:instrText>
        </w:r>
      </w:fldSimple>
      <w:r w:rsidR="00E83C41" w:rsidRPr="00765B6F">
        <w:rPr>
          <w:szCs w:val="21"/>
        </w:rPr>
        <w:instrText>)</w:instrText>
      </w:r>
      <w:bookmarkEnd w:id="6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由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ZEqnNum485928  \* MERGEFORMAT </w:instrText>
      </w:r>
      <w:fldSimple w:instr=" REF ZEqnNum485928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19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第一式可得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6979" w:dyaOrig="1280">
          <v:shape id="_x0000_i1053" type="#_x0000_t75" style="width:345.75pt;height:63pt" o:ole="">
            <v:imagedata r:id="rId62" o:title=""/>
          </v:shape>
          <o:OLEObject Type="Embed" ProgID="Equation.DSMT4" ShapeID="_x0000_i1053" DrawAspect="Content" ObjectID="_1383488066" r:id="rId63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7" w:name="ZEqnNum581156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20</w:instrText>
        </w:r>
      </w:fldSimple>
      <w:r w:rsidR="00E83C41" w:rsidRPr="00765B6F">
        <w:rPr>
          <w:szCs w:val="21"/>
        </w:rPr>
        <w:instrText>)</w:instrText>
      </w:r>
      <w:bookmarkEnd w:id="7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令</w:t>
      </w:r>
      <w:r w:rsidR="00E83C41" w:rsidRPr="00765B6F">
        <w:rPr>
          <w:szCs w:val="21"/>
        </w:rPr>
        <w:object w:dxaOrig="2240" w:dyaOrig="620">
          <v:shape id="_x0000_i1054" type="#_x0000_t75" style="width:111pt;height:30.75pt" o:ole="">
            <v:imagedata r:id="rId64" o:title=""/>
          </v:shape>
          <o:OLEObject Type="Embed" ProgID="Equation.DSMT4" ShapeID="_x0000_i1054" DrawAspect="Content" ObjectID="_1383488067" r:id="rId65"/>
        </w:object>
      </w:r>
      <w:r w:rsidR="00E83C41" w:rsidRPr="00765B6F">
        <w:rPr>
          <w:rFonts w:hint="eastAsia"/>
          <w:szCs w:val="21"/>
        </w:rPr>
        <w:t>。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7760" w:dyaOrig="620">
          <v:shape id="_x0000_i1055" type="#_x0000_t75" style="width:384pt;height:30.75pt" o:ole="">
            <v:imagedata r:id="rId66" o:title=""/>
          </v:shape>
          <o:OLEObject Type="Embed" ProgID="Equation.DSMT4" ShapeID="_x0000_i1055" DrawAspect="Content" ObjectID="_1383488068" r:id="rId67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21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7560" w:dyaOrig="1040">
          <v:shape id="_x0000_i1056" type="#_x0000_t75" style="width:378pt;height:51.75pt" o:ole="">
            <v:imagedata r:id="rId68" o:title=""/>
          </v:shape>
          <o:OLEObject Type="Embed" ProgID="Equation.DSMT4" ShapeID="_x0000_i1056" DrawAspect="Content" ObjectID="_1383488069" r:id="rId69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22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10860" w:dyaOrig="2680">
          <v:shape id="_x0000_i1057" type="#_x0000_t75" style="width:543pt;height:134.25pt" o:ole="">
            <v:imagedata r:id="rId70" o:title=""/>
          </v:shape>
          <o:OLEObject Type="Embed" ProgID="Equation.DSMT4" ShapeID="_x0000_i1057" DrawAspect="Content" ObjectID="_1383488070" r:id="rId71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8" w:name="ZEqnNum572828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23</w:instrText>
        </w:r>
      </w:fldSimple>
      <w:r w:rsidR="00E83C41" w:rsidRPr="00765B6F">
        <w:rPr>
          <w:szCs w:val="21"/>
        </w:rPr>
        <w:instrText>)</w:instrText>
      </w:r>
      <w:bookmarkEnd w:id="8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ZEqnNum572828  \* MERGEFORMAT </w:instrText>
      </w:r>
      <w:fldSimple w:instr=" REF ZEqnNum572828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23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式可化简为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10820" w:dyaOrig="1400">
          <v:shape id="_x0000_i1058" type="#_x0000_t75" style="width:540.75pt;height:68.25pt" o:ole="">
            <v:imagedata r:id="rId72" o:title=""/>
          </v:shape>
          <o:OLEObject Type="Embed" ProgID="Equation.DSMT4" ShapeID="_x0000_i1058" DrawAspect="Content" ObjectID="_1383488071" r:id="rId73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9" w:name="ZEqnNum868504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24</w:instrText>
        </w:r>
      </w:fldSimple>
      <w:r w:rsidR="00E83C41" w:rsidRPr="00765B6F">
        <w:rPr>
          <w:szCs w:val="21"/>
        </w:rPr>
        <w:instrText>)</w:instrText>
      </w:r>
      <w:bookmarkEnd w:id="9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可令</w:t>
      </w:r>
      <w:r w:rsidR="00E83C41" w:rsidRPr="00765B6F">
        <w:rPr>
          <w:szCs w:val="21"/>
        </w:rPr>
        <w:object w:dxaOrig="3600" w:dyaOrig="720">
          <v:shape id="_x0000_i1059" type="#_x0000_t75" style="width:180pt;height:36pt" o:ole="">
            <v:imagedata r:id="rId74" o:title=""/>
          </v:shape>
          <o:OLEObject Type="Embed" ProgID="Equation.DSMT4" ShapeID="_x0000_i1059" DrawAspect="Content" ObjectID="_1383488072" r:id="rId75"/>
        </w:object>
      </w:r>
      <w:r w:rsidR="00E83C41" w:rsidRPr="00765B6F">
        <w:rPr>
          <w:rFonts w:hint="eastAsia"/>
          <w:szCs w:val="21"/>
        </w:rPr>
        <w:t>。</w:t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重写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ZEqnNum581156  \* MERGEFORMAT </w:instrText>
      </w:r>
      <w:fldSimple w:instr=" REF ZEqnNum581156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20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式如下：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10240" w:dyaOrig="620">
          <v:shape id="_x0000_i1060" type="#_x0000_t75" style="width:512.25pt;height:30.75pt" o:ole="">
            <v:imagedata r:id="rId76" o:title=""/>
          </v:shape>
          <o:OLEObject Type="Embed" ProgID="Equation.DSMT4" ShapeID="_x0000_i1060" DrawAspect="Content" ObjectID="_1383488073" r:id="rId77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10" w:name="ZEqnNum138733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25</w:instrText>
        </w:r>
      </w:fldSimple>
      <w:r w:rsidR="00E83C41" w:rsidRPr="00765B6F">
        <w:rPr>
          <w:szCs w:val="21"/>
        </w:rPr>
        <w:instrText>)</w:instrText>
      </w:r>
      <w:bookmarkEnd w:id="10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对上式求导，得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7740" w:dyaOrig="1920">
          <v:shape id="_x0000_i1061" type="#_x0000_t75" style="width:387pt;height:96pt" o:ole="">
            <v:imagedata r:id="rId78" o:title=""/>
          </v:shape>
          <o:OLEObject Type="Embed" ProgID="Equation.DSMT4" ShapeID="_x0000_i1061" DrawAspect="Content" ObjectID="_1383488074" r:id="rId79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26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化简得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8860" w:dyaOrig="1980">
          <v:shape id="_x0000_i1062" type="#_x0000_t75" style="width:443.25pt;height:99pt" o:ole="">
            <v:imagedata r:id="rId80" o:title=""/>
          </v:shape>
          <o:OLEObject Type="Embed" ProgID="Equation.DSMT4" ShapeID="_x0000_i1062" DrawAspect="Content" ObjectID="_1383488075" r:id="rId81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11" w:name="ZEqnNum764942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27</w:instrText>
        </w:r>
      </w:fldSimple>
      <w:r w:rsidR="00E83C41" w:rsidRPr="00765B6F">
        <w:rPr>
          <w:szCs w:val="21"/>
        </w:rPr>
        <w:instrText>)</w:instrText>
      </w:r>
      <w:bookmarkEnd w:id="11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由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ZEqnNum138733  \* MERGEFORMAT </w:instrText>
      </w:r>
      <w:fldSimple w:instr=" REF ZEqnNum138733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25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得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9460" w:dyaOrig="940">
          <v:shape id="_x0000_i1063" type="#_x0000_t75" style="width:473.25pt;height:47.25pt" o:ole="">
            <v:imagedata r:id="rId82" o:title=""/>
          </v:shape>
          <o:OLEObject Type="Embed" ProgID="Equation.DSMT4" ShapeID="_x0000_i1063" DrawAspect="Content" ObjectID="_1383488076" r:id="rId83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12" w:name="ZEqnNum626305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28</w:instrText>
        </w:r>
      </w:fldSimple>
      <w:r w:rsidR="00E83C41" w:rsidRPr="00765B6F">
        <w:rPr>
          <w:szCs w:val="21"/>
        </w:rPr>
        <w:instrText>)</w:instrText>
      </w:r>
      <w:bookmarkEnd w:id="12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将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ZEqnNum626305  \* MERGEFORMAT </w:instrText>
      </w:r>
      <w:fldSimple w:instr=" REF ZEqnNum626305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28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带入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ZEqnNum764942  \* MERGEFORMAT </w:instrText>
      </w:r>
      <w:fldSimple w:instr=" REF ZEqnNum764942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27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中可得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11079" w:dyaOrig="3900">
          <v:shape id="_x0000_i1064" type="#_x0000_t75" style="width:554.25pt;height:195pt" o:ole="">
            <v:imagedata r:id="rId84" o:title=""/>
          </v:shape>
          <o:OLEObject Type="Embed" ProgID="Equation.DSMT4" ShapeID="_x0000_i1064" DrawAspect="Content" ObjectID="_1383488077" r:id="rId85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13" w:name="ZEqnNum741085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29</w:instrText>
        </w:r>
      </w:fldSimple>
      <w:r w:rsidR="00E83C41" w:rsidRPr="00765B6F">
        <w:rPr>
          <w:szCs w:val="21"/>
        </w:rPr>
        <w:instrText>)</w:instrText>
      </w:r>
      <w:bookmarkEnd w:id="13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而由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ZEqnNum868504  \* MERGEFORMAT </w:instrText>
      </w:r>
      <w:fldSimple w:instr=" REF ZEqnNum868504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24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得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8559" w:dyaOrig="3540">
          <v:shape id="_x0000_i1065" type="#_x0000_t75" style="width:428.25pt;height:177pt" o:ole="">
            <v:imagedata r:id="rId86" o:title=""/>
          </v:shape>
          <o:OLEObject Type="Embed" ProgID="Equation.DSMT4" ShapeID="_x0000_i1065" DrawAspect="Content" ObjectID="_1383488078" r:id="rId87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14" w:name="ZEqnNum137772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30</w:instrText>
        </w:r>
      </w:fldSimple>
      <w:r w:rsidR="00E83C41" w:rsidRPr="00765B6F">
        <w:rPr>
          <w:szCs w:val="21"/>
        </w:rPr>
        <w:instrText>)</w:instrText>
      </w:r>
      <w:bookmarkEnd w:id="14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比较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ZEqnNum741085  \* MERGEFORMAT </w:instrText>
      </w:r>
      <w:fldSimple w:instr=" REF ZEqnNum741085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29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和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ZEqnNum137772  \* MERGEFORMAT </w:instrText>
      </w:r>
      <w:fldSimple w:instr=" REF ZEqnNum137772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30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式可以求得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10600" w:dyaOrig="1320">
          <v:shape id="_x0000_i1066" type="#_x0000_t75" style="width:530.25pt;height:66pt" o:ole="">
            <v:imagedata r:id="rId88" o:title=""/>
          </v:shape>
          <o:OLEObject Type="Embed" ProgID="Equation.DSMT4" ShapeID="_x0000_i1066" DrawAspect="Content" ObjectID="_1383488079" r:id="rId89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15" w:name="ZEqnNum875226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31</w:instrText>
        </w:r>
      </w:fldSimple>
      <w:r w:rsidR="00E83C41" w:rsidRPr="00765B6F">
        <w:rPr>
          <w:szCs w:val="21"/>
        </w:rPr>
        <w:instrText>)</w:instrText>
      </w:r>
      <w:bookmarkEnd w:id="15"/>
      <w:r w:rsidR="00E83C41" w:rsidRPr="00765B6F">
        <w:rPr>
          <w:szCs w:val="21"/>
        </w:rPr>
        <w:fldChar w:fldCharType="end"/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10620" w:dyaOrig="2020">
          <v:shape id="_x0000_i1067" type="#_x0000_t75" style="width:531pt;height:101.25pt" o:ole="">
            <v:imagedata r:id="rId90" o:title=""/>
          </v:shape>
          <o:OLEObject Type="Embed" ProgID="Equation.DSMT4" ShapeID="_x0000_i1067" DrawAspect="Content" ObjectID="_1383488080" r:id="rId91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16" w:name="ZEqnNum941196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32</w:instrText>
        </w:r>
      </w:fldSimple>
      <w:r w:rsidR="00E83C41" w:rsidRPr="00765B6F">
        <w:rPr>
          <w:szCs w:val="21"/>
        </w:rPr>
        <w:instrText>)</w:instrText>
      </w:r>
      <w:bookmarkEnd w:id="16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将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ZEqnNum875226  \* MERGEFORMAT </w:instrText>
      </w:r>
      <w:fldSimple w:instr=" REF ZEqnNum875226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31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t>/</w:t>
      </w:r>
      <w:r w:rsidR="00E83C41" w:rsidRPr="00C2612A">
        <w:rPr>
          <w:position w:val="-24"/>
          <w:szCs w:val="21"/>
        </w:rPr>
        <w:object w:dxaOrig="940" w:dyaOrig="620">
          <v:shape id="_x0000_i1068" type="#_x0000_t75" style="width:47.25pt;height:30.75pt" o:ole="">
            <v:imagedata r:id="rId92" o:title=""/>
          </v:shape>
          <o:OLEObject Type="Embed" ProgID="Equation.DSMT4" ShapeID="_x0000_i1068" DrawAspect="Content" ObjectID="_1383488081" r:id="rId93"/>
        </w:object>
      </w:r>
      <w:r w:rsidR="00E83C41" w:rsidRPr="00765B6F">
        <w:rPr>
          <w:rFonts w:hint="eastAsia"/>
          <w:szCs w:val="21"/>
        </w:rPr>
        <w:t>和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ZEqnNum941196  \* MERGEFORMAT </w:instrText>
      </w:r>
      <w:fldSimple w:instr=" REF ZEqnNum941196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32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t>/</w:t>
      </w:r>
      <w:r w:rsidR="00E83C41" w:rsidRPr="00C2612A">
        <w:rPr>
          <w:position w:val="-24"/>
          <w:szCs w:val="21"/>
        </w:rPr>
        <w:object w:dxaOrig="780" w:dyaOrig="620">
          <v:shape id="_x0000_i1069" type="#_x0000_t75" style="width:39pt;height:30.75pt" o:ole="">
            <v:imagedata r:id="rId94" o:title=""/>
          </v:shape>
          <o:OLEObject Type="Embed" ProgID="Equation.DSMT4" ShapeID="_x0000_i1069" DrawAspect="Content" ObjectID="_1383488082" r:id="rId95"/>
        </w:object>
      </w:r>
      <w:r w:rsidR="00E83C41" w:rsidRPr="00765B6F">
        <w:rPr>
          <w:rFonts w:hint="eastAsia"/>
          <w:szCs w:val="21"/>
        </w:rPr>
        <w:t>化简可得</w:t>
      </w:r>
    </w:p>
    <w:p>
      <w:pPr>
        <w:rPr>
          <w:szCs w:val="21"/>
        </w:rPr>
      </w:pP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10700" w:dyaOrig="680">
          <v:shape id="_x0000_i1070" type="#_x0000_t75" style="width:534.75pt;height:33.75pt" o:ole="">
            <v:imagedata r:id="rId96" o:title=""/>
          </v:shape>
          <o:OLEObject Type="Embed" ProgID="Equation.DSMT4" ShapeID="_x0000_i1070" DrawAspect="Content" ObjectID="_1383488083" r:id="rId97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17" w:name="ZEqnNum896517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33</w:instrText>
        </w:r>
      </w:fldSimple>
      <w:r w:rsidR="00E83C41" w:rsidRPr="00765B6F">
        <w:rPr>
          <w:szCs w:val="21"/>
        </w:rPr>
        <w:instrText>)</w:instrText>
      </w:r>
      <w:bookmarkEnd w:id="17"/>
      <w:r w:rsidR="00E83C41" w:rsidRPr="00765B6F">
        <w:rPr>
          <w:szCs w:val="21"/>
        </w:rPr>
        <w:fldChar w:fldCharType="end"/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10400" w:dyaOrig="1400">
          <v:shape id="_x0000_i1071" type="#_x0000_t75" style="width:519.75pt;height:68.25pt" o:ole="">
            <v:imagedata r:id="rId98" o:title=""/>
          </v:shape>
          <o:OLEObject Type="Embed" ProgID="Equation.DSMT4" ShapeID="_x0000_i1071" DrawAspect="Content" ObjectID="_1383488084" r:id="rId99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18" w:name="ZEqnNum818284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34</w:instrText>
        </w:r>
      </w:fldSimple>
      <w:r w:rsidR="00E83C41" w:rsidRPr="00765B6F">
        <w:rPr>
          <w:szCs w:val="21"/>
        </w:rPr>
        <w:instrText>)</w:instrText>
      </w:r>
      <w:bookmarkEnd w:id="18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将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ZEqnNum896517  \* MERGEFORMAT </w:instrText>
      </w:r>
      <w:fldSimple w:instr=" REF ZEqnNum896517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33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取复共轭后减去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ZEqnNum818284  \* MERGEFORMAT </w:instrText>
      </w:r>
      <w:fldSimple w:instr=" REF ZEqnNum818284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34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可得如下式子！？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7740" w:dyaOrig="620">
          <v:shape id="_x0000_i1072" type="#_x0000_t75" style="width:383.25pt;height:30.75pt" o:ole="">
            <v:imagedata r:id="rId100" o:title=""/>
          </v:shape>
          <o:OLEObject Type="Embed" ProgID="Equation.DSMT4" ShapeID="_x0000_i1072" DrawAspect="Content" ObjectID="_1383488085" r:id="rId101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35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由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ZEqnNum896517  \* MERGEFORMAT </w:instrText>
      </w:r>
      <w:fldSimple w:instr=" REF ZEqnNum896517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33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式得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10560" w:dyaOrig="2000">
          <v:shape id="_x0000_i1073" type="#_x0000_t75" style="width:528pt;height:99pt" o:ole="">
            <v:imagedata r:id="rId102" o:title=""/>
          </v:shape>
          <o:OLEObject Type="Embed" ProgID="Equation.DSMT4" ShapeID="_x0000_i1073" DrawAspect="Content" ObjectID="_1383488086" r:id="rId103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19" w:name="ZEqnNum459575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36</w:instrText>
        </w:r>
      </w:fldSimple>
      <w:r w:rsidR="00E83C41" w:rsidRPr="00765B6F">
        <w:rPr>
          <w:szCs w:val="21"/>
        </w:rPr>
        <w:instrText>)</w:instrText>
      </w:r>
      <w:bookmarkEnd w:id="19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而由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ZEqnNum818284  \* MERGEFORMAT </w:instrText>
      </w:r>
      <w:fldSimple w:instr=" REF ZEqnNum818284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34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式得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8800" w:dyaOrig="3019">
          <v:shape id="_x0000_i1074" type="#_x0000_t75" style="width:440.25pt;height:147.75pt" o:ole="">
            <v:imagedata r:id="rId104" o:title=""/>
          </v:shape>
          <o:OLEObject Type="Embed" ProgID="Equation.DSMT4" ShapeID="_x0000_i1074" DrawAspect="Content" ObjectID="_1383488087" r:id="rId105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37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10200" w:dyaOrig="4680">
          <v:shape id="_x0000_i1075" type="#_x0000_t75" style="width:510pt;height:234pt" o:ole="">
            <v:imagedata r:id="rId106" o:title=""/>
          </v:shape>
          <o:OLEObject Type="Embed" ProgID="Equation.DSMT4" ShapeID="_x0000_i1075" DrawAspect="Content" ObjectID="_1383488088" r:id="rId107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38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10620" w:dyaOrig="3000">
          <v:shape id="_x0000_i1076" type="#_x0000_t75" style="width:531pt;height:150pt" o:ole="">
            <v:imagedata r:id="rId108" o:title=""/>
          </v:shape>
          <o:OLEObject Type="Embed" ProgID="Equation.DSMT4" ShapeID="_x0000_i1076" DrawAspect="Content" ObjectID="_1383488089" r:id="rId109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20" w:name="ZEqnNum468917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39</w:instrText>
        </w:r>
      </w:fldSimple>
      <w:r w:rsidR="00E83C41" w:rsidRPr="00765B6F">
        <w:rPr>
          <w:szCs w:val="21"/>
        </w:rPr>
        <w:instrText>)</w:instrText>
      </w:r>
      <w:bookmarkEnd w:id="20"/>
      <w:r w:rsidR="00E83C41" w:rsidRPr="00765B6F">
        <w:rPr>
          <w:szCs w:val="21"/>
        </w:rPr>
        <w:fldChar w:fldCharType="end"/>
      </w:r>
    </w:p>
    <w:p>
      <w:pPr>
        <w:rPr>
          <w:szCs w:val="21"/>
        </w:rPr>
      </w:pPr>
      <w:r w:rsidR="00E83C41" w:rsidRPr="00765B6F">
        <w:rPr>
          <w:rFonts w:hint="eastAsia"/>
          <w:szCs w:val="21"/>
        </w:rPr>
        <w:t>化简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ZEqnNum468917  \* MERGEFORMAT </w:instrText>
      </w:r>
      <w:fldSimple w:instr=" REF ZEqnNum468917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39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式，得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9260" w:dyaOrig="2640">
          <v:shape id="_x0000_i1077" type="#_x0000_t75" style="width:458.25pt;height:132pt" o:ole="">
            <v:imagedata r:id="rId110" o:title=""/>
          </v:shape>
          <o:OLEObject Type="Embed" ProgID="Equation.DSMT4" ShapeID="_x0000_i1077" DrawAspect="Content" ObjectID="_1383488090" r:id="rId111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40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11220" w:dyaOrig="660">
          <v:shape id="_x0000_i1078" type="#_x0000_t75" style="width:561pt;height:33pt" o:ole="">
            <v:imagedata r:id="rId112" o:title=""/>
          </v:shape>
          <o:OLEObject Type="Embed" ProgID="Equation.DSMT4" ShapeID="_x0000_i1078" DrawAspect="Content" ObjectID="_1383488091" r:id="rId113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21" w:name="ZEqnNum429133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41</w:instrText>
        </w:r>
      </w:fldSimple>
      <w:r w:rsidR="00E83C41" w:rsidRPr="00765B6F">
        <w:rPr>
          <w:szCs w:val="21"/>
        </w:rPr>
        <w:instrText>)</w:instrText>
      </w:r>
      <w:bookmarkEnd w:id="21"/>
      <w:r w:rsidR="00E83C41" w:rsidRPr="00765B6F">
        <w:rPr>
          <w:szCs w:val="21"/>
        </w:rPr>
        <w:fldChar w:fldCharType="end"/>
      </w:r>
    </w:p>
    <w:p>
      <w:pPr>
        <w:jc w:val="left"/>
        <w:rPr>
          <w:szCs w:val="21"/>
        </w:rPr>
      </w:pPr>
      <w:r w:rsidR="00E83C41" w:rsidRPr="00765B6F">
        <w:rPr>
          <w:rFonts w:hint="eastAsia"/>
          <w:szCs w:val="21"/>
        </w:rPr>
        <w:t>其中</w:t>
      </w:r>
    </w:p>
    <w:p>
      <w:pPr>
        <w:jc w:val="left"/>
        <w:rPr>
          <w:szCs w:val="21"/>
        </w:rPr>
      </w:pPr>
      <w:r w:rsidR="00E83C41" w:rsidRPr="00765B6F">
        <w:object w:dxaOrig="8580" w:dyaOrig="2040">
          <v:shape id="_x0000_i1079" type="#_x0000_t75" style="width:429pt;height:102pt" o:ole="">
            <v:imagedata r:id="rId114" o:title=""/>
          </v:shape>
          <o:OLEObject Type="Embed" ProgID="Equation.DSMT4" ShapeID="_x0000_i1079" DrawAspect="Content" ObjectID="_1383488092" r:id="rId115"/>
        </w:object>
      </w:r>
      <w:r w:rsidR="00E83C41">
        <w:rPr>
          <w:rFonts w:hint="eastAsia"/>
        </w:rPr>
        <w:t>。</w:t>
      </w:r>
    </w:p>
    <w:p>
      <w:pPr>
        <w:jc w:val="left"/>
        <w:rPr>
          <w:szCs w:val="21"/>
        </w:rPr>
      </w:pPr>
      <w:r w:rsidR="00E83C41">
        <w:rPr>
          <w:szCs w:val="21"/>
        </w:rPr>
        <w:fldChar w:fldCharType="begin"/>
      </w:r>
      <w:r w:rsidR="00E83C41">
        <w:rPr>
          <w:szCs w:val="21"/>
        </w:rPr>
        <w:instrText xml:space="preserve"> GOTOBUTTON ZEqnNum429133  \* MERGEFORMAT </w:instrText>
      </w:r>
      <w:fldSimple w:instr=" REF ZEqnNum429133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41</w:instrText>
        </w:r>
        <w:r w:rsidR="00E83C41" w:rsidRPr="00765B6F">
          <w:rPr>
            <w:szCs w:val="21"/>
          </w:rPr>
          <w:instrText>)</w:instrText>
        </w:r>
      </w:fldSimple>
      <w:r w:rsidR="00E83C41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的齐次方程为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10660" w:dyaOrig="660">
          <v:shape id="_x0000_i1080" type="#_x0000_t75" style="width:533.25pt;height:33pt" o:ole="">
            <v:imagedata r:id="rId116" o:title=""/>
          </v:shape>
          <o:OLEObject Type="Embed" ProgID="Equation.DSMT4" ShapeID="_x0000_i1080" DrawAspect="Content" ObjectID="_1383488093" r:id="rId117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42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jc w:val="left"/>
        <w:rPr>
          <w:szCs w:val="21"/>
        </w:rPr>
      </w:pPr>
      <w:r w:rsidR="00E83C41" w:rsidRPr="00765B6F">
        <w:rPr>
          <w:rFonts w:hint="eastAsia"/>
          <w:szCs w:val="21"/>
        </w:rPr>
        <w:t>令</w:t>
      </w:r>
      <w:r w:rsidR="00E83C41" w:rsidRPr="00765B6F">
        <w:rPr>
          <w:szCs w:val="21"/>
        </w:rPr>
        <w:object w:dxaOrig="880" w:dyaOrig="240">
          <v:shape id="_x0000_i1081" type="#_x0000_t75" style="width:44.25pt;height:12pt" o:ole="">
            <v:imagedata r:id="rId118" o:title=""/>
          </v:shape>
          <o:OLEObject Type="Embed" ProgID="Equation.DSMT4" ShapeID="_x0000_i1081" DrawAspect="Content" ObjectID="_1383488094" r:id="rId119"/>
        </w:object>
      </w:r>
      <w:r w:rsidR="00E83C41" w:rsidRPr="00765B6F">
        <w:rPr>
          <w:szCs w:val="21"/>
        </w:rPr>
        <w:t>,</w:t>
      </w:r>
      <w:r w:rsidR="00E83C41" w:rsidRPr="00765B6F">
        <w:rPr>
          <w:rFonts w:hint="eastAsia"/>
          <w:szCs w:val="21"/>
        </w:rPr>
        <w:t>得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9700" w:dyaOrig="660">
          <v:shape id="_x0000_i1082" type="#_x0000_t75" style="width:485.25pt;height:33pt" o:ole="">
            <v:imagedata r:id="rId120" o:title=""/>
          </v:shape>
          <o:OLEObject Type="Embed" ProgID="Equation.DSMT4" ShapeID="_x0000_i1082" DrawAspect="Content" ObjectID="_1383488095" r:id="rId121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22" w:name="ZEqnNum859228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43</w:instrText>
        </w:r>
      </w:fldSimple>
      <w:r w:rsidR="00E83C41" w:rsidRPr="00765B6F">
        <w:rPr>
          <w:szCs w:val="21"/>
        </w:rPr>
        <w:instrText>)</w:instrText>
      </w:r>
      <w:bookmarkEnd w:id="22"/>
      <w:r w:rsidR="00E83C41" w:rsidRPr="00765B6F">
        <w:rPr>
          <w:szCs w:val="21"/>
        </w:rPr>
        <w:fldChar w:fldCharType="end"/>
      </w:r>
    </w:p>
    <w:p>
      <w:pPr>
        <w:jc w:val="left"/>
        <w:rPr>
          <w:szCs w:val="21"/>
        </w:rPr>
      </w:pPr>
      <w:r w:rsidR="00E83C41" w:rsidRPr="00765B6F">
        <w:rPr>
          <w:rFonts w:hint="eastAsia"/>
          <w:szCs w:val="21"/>
        </w:rPr>
        <w:t>令</w:t>
      </w:r>
      <w:r w:rsidR="00E83C41" w:rsidRPr="00765B6F">
        <w:rPr>
          <w:szCs w:val="21"/>
        </w:rPr>
        <w:object w:dxaOrig="1500" w:dyaOrig="320">
          <v:shape id="_x0000_i1083" type="#_x0000_t75" style="width:75pt;height:15.75pt" o:ole="">
            <v:imagedata r:id="rId122" o:title=""/>
          </v:shape>
          <o:OLEObject Type="Embed" ProgID="Equation.DSMT4" ShapeID="_x0000_i1083" DrawAspect="Content" ObjectID="_1383488096" r:id="rId123"/>
        </w:object>
      </w:r>
      <w:r w:rsidR="00E83C41" w:rsidRPr="00765B6F">
        <w:rPr>
          <w:rFonts w:hint="eastAsia"/>
          <w:szCs w:val="21"/>
        </w:rPr>
        <w:t>，则</w: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GOTOBUTTON ZEqnNum859228  \* MERGEFORMAT </w:instrText>
      </w:r>
      <w:fldSimple w:instr=" REF ZEqnNum859228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43</w:instrText>
        </w:r>
        <w:r w:rsidR="00E83C41" w:rsidRPr="00765B6F">
          <w:rPr>
            <w:szCs w:val="21"/>
          </w:rPr>
          <w:instrText>)</w:instrText>
        </w:r>
      </w:fldSimple>
      <w:r w:rsidR="00E83C41" w:rsidRPr="00765B6F">
        <w:rPr>
          <w:szCs w:val="21"/>
        </w:rPr>
        <w:fldChar w:fldCharType="end"/>
      </w:r>
      <w:r w:rsidR="00E83C41" w:rsidRPr="00765B6F">
        <w:rPr>
          <w:rFonts w:hint="eastAsia"/>
          <w:szCs w:val="21"/>
        </w:rPr>
        <w:t>可以化为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7900" w:dyaOrig="660">
          <v:shape id="_x0000_i1084" type="#_x0000_t75" style="width:387pt;height:33pt" o:ole="">
            <v:imagedata r:id="rId124" o:title=""/>
          </v:shape>
          <o:OLEObject Type="Embed" ProgID="Equation.DSMT4" ShapeID="_x0000_i1084" DrawAspect="Content" ObjectID="_1383488097" r:id="rId125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44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jc w:val="left"/>
        <w:rPr>
          <w:szCs w:val="21"/>
        </w:rPr>
      </w:pPr>
      <w:r w:rsidR="00E83C41" w:rsidRPr="00765B6F">
        <w:rPr>
          <w:rFonts w:hint="eastAsia"/>
          <w:szCs w:val="21"/>
        </w:rPr>
        <w:t>再次进行变量替换</w:t>
      </w:r>
      <w:r w:rsidR="00E83C41" w:rsidRPr="00765B6F">
        <w:rPr>
          <w:szCs w:val="21"/>
        </w:rPr>
        <w:object w:dxaOrig="1320" w:dyaOrig="360">
          <v:shape id="_x0000_i1085" type="#_x0000_t75" style="width:66pt;height:18pt" o:ole="">
            <v:imagedata r:id="rId126" o:title=""/>
          </v:shape>
          <o:OLEObject Type="Embed" ProgID="Equation.DSMT4" ShapeID="_x0000_i1085" DrawAspect="Content" ObjectID="_1383488098" r:id="rId127"/>
        </w:object>
      </w:r>
      <w:r w:rsidR="00E83C41" w:rsidRPr="00765B6F">
        <w:rPr>
          <w:rFonts w:hint="eastAsia"/>
          <w:szCs w:val="21"/>
        </w:rPr>
        <w:t>，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8340" w:dyaOrig="660">
          <v:shape id="_x0000_i1086" type="#_x0000_t75" style="width:417pt;height:33pt" o:ole="">
            <v:imagedata r:id="rId128" o:title=""/>
          </v:shape>
          <o:OLEObject Type="Embed" ProgID="Equation.DSMT4" ShapeID="_x0000_i1086" DrawAspect="Content" ObjectID="_1383488099" r:id="rId129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45</w:instrText>
        </w:r>
      </w:fldSimple>
      <w:r w:rsidR="00E83C41" w:rsidRPr="00765B6F">
        <w:rPr>
          <w:szCs w:val="21"/>
        </w:rPr>
        <w:instrText>)</w:instrText>
      </w:r>
      <w:r w:rsidR="00E83C41" w:rsidRPr="00765B6F">
        <w:rPr>
          <w:szCs w:val="21"/>
        </w:rPr>
        <w:fldChar w:fldCharType="end"/>
      </w:r>
    </w:p>
    <w:p>
      <w:pPr>
        <w:jc w:val="left"/>
        <w:rPr>
          <w:szCs w:val="21"/>
        </w:rPr>
      </w:pPr>
      <w:r w:rsidR="00E83C41" w:rsidRPr="00765B6F">
        <w:rPr>
          <w:rFonts w:hint="eastAsia"/>
          <w:szCs w:val="21"/>
        </w:rPr>
        <w:t>设</w:t>
      </w:r>
      <w:r w:rsidR="00E83C41" w:rsidRPr="00C2612A">
        <w:rPr>
          <w:position w:val="-10"/>
          <w:szCs w:val="21"/>
        </w:rPr>
        <w:object w:dxaOrig="1040" w:dyaOrig="360">
          <v:shape id="_x0000_i1087" type="#_x0000_t75" style="width:51.75pt;height:18pt" o:ole="">
            <v:imagedata r:id="rId130" o:title=""/>
          </v:shape>
          <o:OLEObject Type="Embed" ProgID="Equation.DSMT4" ShapeID="_x0000_i1087" DrawAspect="Content" ObjectID="_1383488100" r:id="rId131"/>
        </w:object>
      </w:r>
      <w:r w:rsidR="00E83C41" w:rsidRPr="00765B6F">
        <w:rPr>
          <w:rFonts w:hint="eastAsia"/>
          <w:szCs w:val="21"/>
        </w:rPr>
        <w:t>，可得特征方程如下</w:t>
      </w:r>
    </w:p>
    <w:p>
      <w:pPr>
        <w:pStyle w:val="MTDisplayEquation"/>
        <w:rPr>
          <w:szCs w:val="21"/>
        </w:rPr>
      </w:pPr>
      <w:r w:rsidR="00E83C41" w:rsidRPr="00765B6F">
        <w:rPr>
          <w:szCs w:val="21"/>
        </w:rPr>
        <w:tab/>
      </w:r>
      <w:r w:rsidR="00E83C41" w:rsidRPr="00765B6F">
        <w:rPr>
          <w:szCs w:val="21"/>
        </w:rPr>
        <w:object w:dxaOrig="4760" w:dyaOrig="720">
          <v:shape id="_x0000_i1088" type="#_x0000_t75" style="width:233.25pt;height:36pt" o:ole="">
            <v:imagedata r:id="rId132" o:title=""/>
          </v:shape>
          <o:OLEObject Type="Embed" ProgID="Equation.DSMT4" ShapeID="_x0000_i1088" DrawAspect="Content" ObjectID="_1383488101" r:id="rId133"/>
        </w:object>
      </w:r>
      <w:r w:rsidR="00E83C41" w:rsidRPr="00765B6F">
        <w:rPr>
          <w:szCs w:val="21"/>
        </w:rPr>
        <w:tab/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MACROBUTTON MTPlaceRef \* MERGEFORMAT </w:instrText>
      </w:r>
      <w:r w:rsidR="00E83C41" w:rsidRPr="00765B6F">
        <w:rPr>
          <w:szCs w:val="21"/>
        </w:rPr>
        <w:fldChar w:fldCharType="begin"/>
      </w:r>
      <w:r w:rsidR="00E83C41" w:rsidRPr="00765B6F">
        <w:rPr>
          <w:szCs w:val="21"/>
        </w:rPr>
        <w:instrText xml:space="preserve"> SEQ MTEqn \h \* MERGEFORMAT </w:instrText>
      </w:r>
      <w:r w:rsidR="00E83C41" w:rsidRPr="00765B6F">
        <w:rPr>
          <w:szCs w:val="21"/>
        </w:rPr>
        <w:fldChar w:fldCharType="end"/>
      </w:r>
      <w:bookmarkStart w:id="23" w:name="ZEqnNum686062"/>
      <w:r w:rsidR="00E83C41" w:rsidRPr="00765B6F">
        <w:rPr>
          <w:szCs w:val="21"/>
        </w:rPr>
        <w:instrText>(</w:instrText>
      </w:r>
      <w:fldSimple w:instr=" SEQ MTSec \c \* Arabic \* MERGEFORMAT ">
        <w:r w:rsidR="00E83C41">
          <w:rPr>
            <w:noProof/>
            <w:szCs w:val="21"/>
          </w:rPr>
          <w:instrText>1</w:instrText>
        </w:r>
      </w:fldSimple>
      <w:r w:rsidR="00E83C41" w:rsidRPr="00765B6F">
        <w:rPr>
          <w:szCs w:val="21"/>
        </w:rPr>
        <w:instrText>.</w:instrText>
      </w:r>
      <w:fldSimple w:instr=" SEQ MTEqn \c \* Arabic \* MERGEFORMAT ">
        <w:r w:rsidR="00E83C41">
          <w:rPr>
            <w:noProof/>
            <w:szCs w:val="21"/>
          </w:rPr>
          <w:instrText>46</w:instrText>
        </w:r>
      </w:fldSimple>
      <w:r w:rsidR="00E83C41" w:rsidRPr="00765B6F">
        <w:rPr>
          <w:szCs w:val="21"/>
        </w:rPr>
        <w:instrText>)</w:instrText>
      </w:r>
      <w:bookmarkEnd w:id="23"/>
      <w:r w:rsidR="00E83C41" w:rsidRPr="00765B6F">
        <w:rPr>
          <w:szCs w:val="21"/>
        </w:rPr>
        <w:fldChar w:fldCharType="end"/>
      </w:r>
    </w:p>
    <w:p>
      <w:pPr>
        <w:jc w:val="left"/>
        <w:rPr>
          <w:szCs w:val="21"/>
        </w:rPr>
      </w:pPr>
      <w:r w:rsidR="00E83C41" w:rsidRPr="00765B6F">
        <w:rPr>
          <w:rFonts w:hint="eastAsia"/>
          <w:szCs w:val="21"/>
        </w:rPr>
        <w:t>其中</w:t>
      </w:r>
      <w:r w:rsidR="00E83C41" w:rsidRPr="00C2612A">
        <w:rPr>
          <w:position w:val="-24"/>
          <w:szCs w:val="21"/>
        </w:rPr>
        <w:object w:dxaOrig="600" w:dyaOrig="620">
          <v:shape id="_x0000_i1089" type="#_x0000_t75" style="width:30pt;height:30.75pt" o:ole="">
            <v:imagedata r:id="rId134" o:title=""/>
          </v:shape>
          <o:OLEObject Type="Embed" ProgID="Equation.DSMT4" ShapeID="_x0000_i1089" DrawAspect="Content" ObjectID="_1383488102" r:id="rId135"/>
        </w:object>
      </w:r>
      <w:r w:rsidR="00E83C41" w:rsidRPr="00765B6F">
        <w:rPr>
          <w:rFonts w:hint="eastAsia"/>
          <w:szCs w:val="21"/>
        </w:rPr>
        <w:t>。</w:t>
      </w:r>
    </w:p>
    <w:p>
      <w:pPr>
        <w:jc w:val="left"/>
        <w:rPr>
          <w:szCs w:val="21"/>
        </w:rPr>
      </w:pPr>
      <w:bookmarkStart w:id="24" w:name="_GoBack"/>
      <w:bookmarkEnd w:id="24"/>
      <w:r w:rsidR="00E83C41">
        <w:rPr>
          <w:rFonts w:hint="eastAsia"/>
          <w:szCs w:val="21"/>
        </w:rPr>
        <w:t>使用倍角公式，可将</w:t>
      </w:r>
      <w:r w:rsidR="00E83C41">
        <w:rPr>
          <w:szCs w:val="21"/>
        </w:rPr>
        <w:fldChar w:fldCharType="begin"/>
      </w:r>
      <w:r w:rsidR="00E83C41">
        <w:rPr>
          <w:szCs w:val="21"/>
        </w:rPr>
        <w:instrText xml:space="preserve"> GOTOBUTTON ZEqnNum686062  \* MERGEFORMAT </w:instrText>
      </w:r>
      <w:fldSimple w:instr=" REF ZEqnNum686062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46</w:instrText>
        </w:r>
        <w:r w:rsidR="00E83C41" w:rsidRPr="00765B6F">
          <w:rPr>
            <w:szCs w:val="21"/>
          </w:rPr>
          <w:instrText>)</w:instrText>
        </w:r>
      </w:fldSimple>
      <w:r w:rsidR="00E83C41">
        <w:rPr>
          <w:szCs w:val="21"/>
        </w:rPr>
        <w:fldChar w:fldCharType="end"/>
      </w:r>
      <w:r w:rsidR="00E83C41">
        <w:rPr>
          <w:rFonts w:hint="eastAsia"/>
          <w:szCs w:val="21"/>
        </w:rPr>
        <w:t>式化简为如下式</w:t>
      </w:r>
    </w:p>
    <w:p>
      <w:pPr>
        <w:pStyle w:val="MTDisplayEquation"/>
      </w:pPr>
      <w:r w:rsidR="00E83C41">
        <w:tab/>
      </w:r>
      <w:r w:rsidR="00E83C41" w:rsidRPr="009A0CBD">
        <w:rPr>
          <w:position w:val="-28"/>
        </w:rPr>
        <w:object w:dxaOrig="4400" w:dyaOrig="680">
          <v:shape id="_x0000_i1090" type="#_x0000_t75" style="width:219.75pt;height:33.75pt" o:ole="">
            <v:imagedata r:id="rId136" o:title=""/>
          </v:shape>
          <o:OLEObject Type="Embed" ProgID="Equation.DSMT4" ShapeID="_x0000_i1090" DrawAspect="Content" ObjectID="_1383488103" r:id="rId137"/>
        </w:object>
      </w:r>
      <w:r w:rsidR="00E83C41">
        <w:tab/>
      </w:r>
      <w:r w:rsidR="00E83C41">
        <w:fldChar w:fldCharType="begin"/>
      </w:r>
      <w:r w:rsidR="00E83C41">
        <w:instrText xml:space="preserve"> MACROBUTTON MTPlaceRef \* MERGEFORMAT </w:instrText>
      </w:r>
      <w:r w:rsidR="00E83C41">
        <w:fldChar w:fldCharType="begin"/>
      </w:r>
      <w:r w:rsidR="00E83C41">
        <w:instrText xml:space="preserve"> SEQ MTEqn \h \* MERGEFORMAT </w:instrText>
      </w:r>
      <w:r w:rsidR="00E83C41">
        <w:fldChar w:fldCharType="end"/>
      </w:r>
      <w:r w:rsidR="00E83C41">
        <w:instrText>(</w:instrText>
      </w:r>
      <w:fldSimple w:instr=" SEQ MTSec \c \* Arabic \* MERGEFORMAT ">
        <w:r w:rsidR="00E83C41">
          <w:rPr>
            <w:noProof/>
          </w:rPr>
          <w:instrText>1</w:instrText>
        </w:r>
      </w:fldSimple>
      <w:r w:rsidR="00E83C41">
        <w:instrText>.</w:instrText>
      </w:r>
      <w:fldSimple w:instr=" SEQ MTEqn \c \* Arabic \* MERGEFORMAT ">
        <w:r w:rsidR="00E83C41">
          <w:rPr>
            <w:noProof/>
          </w:rPr>
          <w:instrText>47</w:instrText>
        </w:r>
      </w:fldSimple>
      <w:r w:rsidR="00E83C41">
        <w:instrText>)</w:instrText>
      </w:r>
      <w:r w:rsidR="00E83C41">
        <w:fldChar w:fldCharType="end"/>
      </w:r>
    </w:p>
    <w:p>
      <w:pPr>
        <w:jc w:val="left"/>
        <w:rPr>
          <w:szCs w:val="21"/>
        </w:rPr>
      </w:pPr>
      <w:r w:rsidR="00E83C41">
        <w:rPr>
          <w:rFonts w:hint="eastAsia"/>
          <w:szCs w:val="21"/>
        </w:rPr>
        <w:t>此时可得到</w:t>
      </w:r>
    </w:p>
    <w:p>
      <w:pPr>
        <w:pStyle w:val="MTDisplayEquation"/>
      </w:pPr>
      <w:r w:rsidR="00E83C41">
        <w:tab/>
      </w:r>
      <w:r w:rsidR="00E83C41" w:rsidRPr="009A0CBD">
        <w:rPr>
          <w:position w:val="-28"/>
        </w:rPr>
        <w:object w:dxaOrig="2480" w:dyaOrig="680">
          <v:shape id="_x0000_i1091" type="#_x0000_t75" style="width:123.75pt;height:33.75pt" o:ole="">
            <v:imagedata r:id="rId138" o:title=""/>
          </v:shape>
          <o:OLEObject Type="Embed" ProgID="Equation.DSMT4" ShapeID="_x0000_i1091" DrawAspect="Content" ObjectID="_1383488104" r:id="rId139"/>
        </w:object>
      </w:r>
      <w:r w:rsidR="00E83C41">
        <w:tab/>
      </w:r>
      <w:r w:rsidR="00E83C41">
        <w:fldChar w:fldCharType="begin"/>
      </w:r>
      <w:r w:rsidR="00E83C41">
        <w:instrText xml:space="preserve"> MACROBUTTON MTPlaceRef \* MERGEFORMAT </w:instrText>
      </w:r>
      <w:r w:rsidR="00E83C41">
        <w:fldChar w:fldCharType="begin"/>
      </w:r>
      <w:r w:rsidR="00E83C41">
        <w:instrText xml:space="preserve"> SEQ MTEqn \h \* MERGEFORMAT </w:instrText>
      </w:r>
      <w:r w:rsidR="00E83C41">
        <w:fldChar w:fldCharType="end"/>
      </w:r>
      <w:r w:rsidR="00E83C41">
        <w:instrText>(</w:instrText>
      </w:r>
      <w:fldSimple w:instr=" SEQ MTSec \c \* Arabic \* MERGEFORMAT ">
        <w:r w:rsidR="00E83C41">
          <w:rPr>
            <w:noProof/>
          </w:rPr>
          <w:instrText>1</w:instrText>
        </w:r>
      </w:fldSimple>
      <w:r w:rsidR="00E83C41">
        <w:instrText>.</w:instrText>
      </w:r>
      <w:fldSimple w:instr=" SEQ MTEqn \c \* Arabic \* MERGEFORMAT ">
        <w:r w:rsidR="00E83C41">
          <w:rPr>
            <w:noProof/>
          </w:rPr>
          <w:instrText>48</w:instrText>
        </w:r>
      </w:fldSimple>
      <w:r w:rsidR="00E83C41">
        <w:instrText>)</w:instrText>
      </w:r>
      <w:r w:rsidR="00E83C41">
        <w:fldChar w:fldCharType="end"/>
      </w:r>
    </w:p>
    <w:p>
      <w:pPr>
        <w:jc w:val="left"/>
        <w:rPr>
          <w:szCs w:val="21"/>
        </w:rPr>
      </w:pPr>
      <w:r w:rsidR="00E83C41">
        <w:rPr>
          <w:rFonts w:hint="eastAsia"/>
          <w:szCs w:val="21"/>
        </w:rPr>
        <w:t>最终得</w:t>
      </w:r>
      <w:r w:rsidR="00E83C41" w:rsidRPr="009A0CBD">
        <w:rPr>
          <w:position w:val="-28"/>
          <w:szCs w:val="21"/>
        </w:rPr>
        <w:object w:dxaOrig="4180" w:dyaOrig="680">
          <v:shape id="_x0000_i1092" type="#_x0000_t75" style="width:209.25pt;height:33.75pt" o:ole="">
            <v:imagedata r:id="rId140" o:title=""/>
          </v:shape>
          <o:OLEObject Type="Embed" ProgID="Equation.DSMT4" ShapeID="_x0000_i1092" DrawAspect="Content" ObjectID="_1383488105" r:id="rId141"/>
        </w:object>
      </w:r>
    </w:p>
    <w:p>
      <w:pPr>
        <w:jc w:val="left"/>
        <w:rPr>
          <w:szCs w:val="21"/>
        </w:rPr>
      </w:pPr>
      <w:r w:rsidR="00E83C41">
        <w:rPr>
          <w:rFonts w:hint="eastAsia"/>
          <w:szCs w:val="21"/>
        </w:rPr>
        <w:t>由</w:t>
      </w:r>
      <w:r w:rsidR="00E83C41">
        <w:rPr>
          <w:szCs w:val="21"/>
        </w:rPr>
        <w:fldChar w:fldCharType="begin"/>
      </w:r>
      <w:r w:rsidR="00E83C41">
        <w:rPr>
          <w:szCs w:val="21"/>
        </w:rPr>
        <w:instrText xml:space="preserve"> GOTOBUTTON ZEqnNum459575  \* MERGEFORMAT </w:instrText>
      </w:r>
      <w:fldSimple w:instr=" REF ZEqnNum459575 \* Charformat \! \* MERGEFORMAT ">
        <w:r w:rsidR="00E83C41" w:rsidRPr="00765B6F">
          <w:rPr>
            <w:szCs w:val="21"/>
          </w:rPr>
          <w:instrText>(</w:instrText>
        </w:r>
        <w:r w:rsidR="00E83C41">
          <w:rPr>
            <w:szCs w:val="21"/>
          </w:rPr>
          <w:instrText>1</w:instrText>
        </w:r>
        <w:r w:rsidR="00E83C41" w:rsidRPr="00765B6F">
          <w:rPr>
            <w:szCs w:val="21"/>
          </w:rPr>
          <w:instrText>.</w:instrText>
        </w:r>
        <w:r w:rsidR="00E83C41">
          <w:rPr>
            <w:szCs w:val="21"/>
          </w:rPr>
          <w:instrText>36</w:instrText>
        </w:r>
        <w:r w:rsidR="00E83C41" w:rsidRPr="00765B6F">
          <w:rPr>
            <w:szCs w:val="21"/>
          </w:rPr>
          <w:instrText>)</w:instrText>
        </w:r>
      </w:fldSimple>
      <w:r w:rsidR="00E83C41">
        <w:rPr>
          <w:szCs w:val="21"/>
        </w:rPr>
        <w:fldChar w:fldCharType="end"/>
      </w:r>
      <w:r w:rsidR="00E83C41">
        <w:rPr>
          <w:rFonts w:hint="eastAsia"/>
          <w:szCs w:val="21"/>
        </w:rPr>
        <w:t>式可得</w:t>
      </w:r>
    </w:p>
    <w:sectPr w:rsidR="00E83C41" w:rsidRPr="00765B6F" w:rsidSect="00765B6F">
      <w:headerReference w:type="even" r:id="rId142"/>
      <w:headerReference w:type="default" r:id="rId143"/>
      <w:footerReference w:type="even" r:id="rId144"/>
      <w:footerReference w:type="default" r:id="rId145"/>
      <w:headerReference w:type="first" r:id="rId146"/>
      <w:footerReference w:type="first" r:id="rId147"/>
      <w:pgSz w:w="11906" w:h="16838" w:code="9"/>
      <w:pgMar w:top="720" w:right="720" w:bottom="720" w:left="720" w:header="851" w:footer="992" w:gutter="0"/>
      <w:cols w:space="425"/>
      <w:docGrid w:type="lines" w:linePitch="314" w:charSpace="735"/>
    </w:sectPr>
  </w:body>
</w:document>
</file>

<file path=word/endnotes.xml><?xml version="1.0" encoding="utf-8"?>
<w:end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 w:rsidR="00E83C41">
        <w:separator/>
      </w:r>
    </w:p>
  </w:endnote>
  <w:endnote w:type="continuationSeparator" w:id="1">
    <w:p>
      <w:r w:rsidR="00E83C41"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 w:rsidR="00E83C41">
        <w:separator/>
      </w:r>
    </w:p>
  </w:footnote>
  <w:footnote w:type="continuationSeparator" w:id="1">
    <w:p>
      <w:r w:rsidR="00E83C41"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bordersDoNotSurroundHeader/>
  <w:bordersDoNotSurroundFooter/>
  <w:defaultTabStop w:val="420"/>
  <w:drawingGridHorizontalSpacing w:val="107"/>
  <w:drawingGridVerticalSpacing w:val="15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AltKinsokuLineBreakRules/>
    <w:doNotSuppressIndentation/>
    <w:doNotAutofitConstrainedTables/>
    <w:autofitToFirstFixedWidthCell/>
    <w:displayHangulFixedWidth/>
    <w:splitPgBreakAndParaMark/>
  </w:compat>
  <w:rsids>
    <w:rsidRoot w:val="0047654F"/>
    <w:rsid w:val="00005E28"/>
    <w:rsid w:val="00051511"/>
    <w:rsid w:val="000530E8"/>
    <w:rsid w:val="00060599"/>
    <w:rsid w:val="00072C2C"/>
    <w:rsid w:val="000969D9"/>
    <w:rsid w:val="000A76CD"/>
    <w:rsid w:val="000B5B14"/>
    <w:rsid w:val="000F114E"/>
    <w:rsid w:val="000F624E"/>
    <w:rsid w:val="00101EF6"/>
    <w:rsid w:val="00105E4B"/>
    <w:rsid w:val="00127315"/>
    <w:rsid w:val="00133C97"/>
    <w:rsid w:val="00134A5D"/>
    <w:rsid w:val="001368D9"/>
    <w:rsid w:val="0014203B"/>
    <w:rsid w:val="00190385"/>
    <w:rsid w:val="001A4BCF"/>
    <w:rsid w:val="001A60E8"/>
    <w:rsid w:val="001A75DC"/>
    <w:rsid w:val="001B05B0"/>
    <w:rsid w:val="001E12EB"/>
    <w:rsid w:val="001F2060"/>
    <w:rsid w:val="0024737B"/>
    <w:rsid w:val="00291BE9"/>
    <w:rsid w:val="002C5F31"/>
    <w:rsid w:val="002D40E8"/>
    <w:rsid w:val="0030067B"/>
    <w:rsid w:val="003216A5"/>
    <w:rsid w:val="003267D5"/>
    <w:rsid w:val="003453DD"/>
    <w:rsid w:val="00355163"/>
    <w:rsid w:val="003B004D"/>
    <w:rsid w:val="003D1934"/>
    <w:rsid w:val="003D77D3"/>
    <w:rsid w:val="00430402"/>
    <w:rsid w:val="00444409"/>
    <w:rsid w:val="004473FF"/>
    <w:rsid w:val="00457DBE"/>
    <w:rsid w:val="00470D28"/>
    <w:rsid w:val="0047654F"/>
    <w:rsid w:val="00494FFE"/>
    <w:rsid w:val="004978CB"/>
    <w:rsid w:val="004B5DB4"/>
    <w:rsid w:val="005146E9"/>
    <w:rsid w:val="00557358"/>
    <w:rsid w:val="00570578"/>
    <w:rsid w:val="0058033C"/>
    <w:rsid w:val="00585D50"/>
    <w:rsid w:val="005C0998"/>
    <w:rsid w:val="005C32CA"/>
    <w:rsid w:val="005C6C87"/>
    <w:rsid w:val="005D34A8"/>
    <w:rsid w:val="005E655A"/>
    <w:rsid w:val="0060608F"/>
    <w:rsid w:val="00664AA7"/>
    <w:rsid w:val="00664B84"/>
    <w:rsid w:val="00677BFF"/>
    <w:rsid w:val="00693891"/>
    <w:rsid w:val="006A3735"/>
    <w:rsid w:val="006A6FCE"/>
    <w:rsid w:val="00765B6F"/>
    <w:rsid w:val="007A4920"/>
    <w:rsid w:val="007B6C21"/>
    <w:rsid w:val="007C73E4"/>
    <w:rsid w:val="008209C8"/>
    <w:rsid w:val="00851E52"/>
    <w:rsid w:val="008664C3"/>
    <w:rsid w:val="008668F1"/>
    <w:rsid w:val="0087566C"/>
    <w:rsid w:val="008A6BB5"/>
    <w:rsid w:val="008B2F7C"/>
    <w:rsid w:val="008B3582"/>
    <w:rsid w:val="008D4F0A"/>
    <w:rsid w:val="009039BD"/>
    <w:rsid w:val="00923698"/>
    <w:rsid w:val="00931B50"/>
    <w:rsid w:val="00962B52"/>
    <w:rsid w:val="00973D76"/>
    <w:rsid w:val="009A0B07"/>
    <w:rsid w:val="009A0CBD"/>
    <w:rsid w:val="009B23B1"/>
    <w:rsid w:val="009F186E"/>
    <w:rsid w:val="009F2B0D"/>
    <w:rsid w:val="00A32B30"/>
    <w:rsid w:val="00A63447"/>
    <w:rsid w:val="00A72FD7"/>
    <w:rsid w:val="00A973DC"/>
    <w:rsid w:val="00AA19C5"/>
    <w:rsid w:val="00AC3E51"/>
    <w:rsid w:val="00AE147A"/>
    <w:rsid w:val="00B053D0"/>
    <w:rsid w:val="00B326FD"/>
    <w:rsid w:val="00B65383"/>
    <w:rsid w:val="00B81FF9"/>
    <w:rsid w:val="00BB246E"/>
    <w:rsid w:val="00BD01F2"/>
    <w:rsid w:val="00BD4D20"/>
    <w:rsid w:val="00BE3427"/>
    <w:rsid w:val="00BF6E8B"/>
    <w:rsid w:val="00C047B4"/>
    <w:rsid w:val="00C2612A"/>
    <w:rsid w:val="00C270E8"/>
    <w:rsid w:val="00C27E26"/>
    <w:rsid w:val="00C56CD9"/>
    <w:rsid w:val="00C83815"/>
    <w:rsid w:val="00CB3710"/>
    <w:rsid w:val="00CB63A3"/>
    <w:rsid w:val="00CD17E6"/>
    <w:rsid w:val="00CE73C0"/>
    <w:rsid w:val="00CF0EF0"/>
    <w:rsid w:val="00D15EF6"/>
    <w:rsid w:val="00D33DCC"/>
    <w:rsid w:val="00D356D6"/>
    <w:rsid w:val="00D36C6F"/>
    <w:rsid w:val="00D40A9D"/>
    <w:rsid w:val="00D6705D"/>
    <w:rsid w:val="00D70871"/>
    <w:rsid w:val="00D73FAC"/>
    <w:rsid w:val="00D76C6A"/>
    <w:rsid w:val="00D94150"/>
    <w:rsid w:val="00DA2C19"/>
    <w:rsid w:val="00DA6D89"/>
    <w:rsid w:val="00DC1F53"/>
    <w:rsid w:val="00DE2882"/>
    <w:rsid w:val="00DF7F33"/>
    <w:rsid w:val="00E47149"/>
    <w:rsid w:val="00E83C41"/>
    <w:rsid w:val="00E909CD"/>
    <w:rsid w:val="00F23D1E"/>
    <w:rsid w:val="00F30AB4"/>
    <w:rsid w:val="00F41946"/>
    <w:rsid w:val="00F747EF"/>
    <w:rsid w:val="00F816A0"/>
    <w:rsid w:val="00F84B52"/>
    <w:rsid w:val="00FC7E00"/>
    <w:rsid w:val="00FD7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off" w:defUIPriority="99" w:defSemiHidden="on" w:defUnhideWhenUsed="on" w:defQFormat="off" w:count="266">
    <w:lsdException w:name="Normal" w:locked="on" w:semiHidden="off" w:uiPriority="0" w:unhideWhenUsed="off" w:qFormat="on"/>
    <w:lsdException w:name="heading 1" w:locked="on" w:semiHidden="off" w:uiPriority="0" w:unhideWhenUsed="off" w:qFormat="on"/>
    <w:lsdException w:name="heading 2" w:locked="on" w:semiHidden="off" w:uiPriority="0" w:unhideWhenUsed="off" w:qFormat="on"/>
    <w:lsdException w:name="heading 3" w:locked="on" w:uiPriority="0" w:qFormat="on"/>
    <w:lsdException w:name="heading 4" w:locked="on" w:uiPriority="0" w:qFormat="on"/>
    <w:lsdException w:name="heading 5" w:locked="on" w:uiPriority="0" w:qFormat="on"/>
    <w:lsdException w:name="heading 6" w:locked="on" w:uiPriority="0" w:qFormat="on"/>
    <w:lsdException w:name="heading 7" w:locked="on" w:uiPriority="0" w:qFormat="on"/>
    <w:lsdException w:name="heading 8" w:locked="on" w:uiPriority="0" w:qFormat="on"/>
    <w:lsdException w:name="heading 9" w:locked="on" w:uiPriority="0" w:qFormat="on"/>
    <w:lsdException w:name="toc 1" w:locked="on" w:semiHidden="off" w:uiPriority="0" w:unhideWhenUsed="off"/>
    <w:lsdException w:name="toc 2" w:locked="on" w:semiHidden="off" w:uiPriority="0" w:unhideWhenUsed="off"/>
    <w:lsdException w:name="toc 3" w:locked="on" w:semiHidden="off" w:uiPriority="0" w:unhideWhenUsed="off"/>
    <w:lsdException w:name="toc 4" w:locked="on" w:semiHidden="off" w:uiPriority="0" w:unhideWhenUsed="off"/>
    <w:lsdException w:name="toc 5" w:locked="on" w:semiHidden="off" w:uiPriority="0" w:unhideWhenUsed="off"/>
    <w:lsdException w:name="toc 6" w:locked="on" w:semiHidden="off" w:uiPriority="0" w:unhideWhenUsed="off"/>
    <w:lsdException w:name="toc 7" w:locked="on" w:semiHidden="off" w:uiPriority="0" w:unhideWhenUsed="off"/>
    <w:lsdException w:name="toc 8" w:locked="on" w:semiHidden="off" w:uiPriority="0" w:unhideWhenUsed="off"/>
    <w:lsdException w:name="toc 9" w:locked="on" w:semiHidden="off" w:uiPriority="0" w:unhideWhenUsed="off"/>
    <w:lsdException w:name="caption" w:locked="on" w:uiPriority="0" w:qFormat="on"/>
    <w:lsdException w:name="Title" w:locked="on" w:semiHidden="off" w:uiPriority="0" w:unhideWhenUsed="off" w:qFormat="on"/>
    <w:lsdException w:name="Default Paragraph Font" w:locked="on" w:semiHidden="off" w:uiPriority="0" w:unhideWhenUsed="off"/>
    <w:lsdException w:name="Subtitle" w:locked="on" w:semiHidden="off" w:uiPriority="0" w:unhideWhenUsed="off" w:qFormat="on"/>
    <w:lsdException w:name="Strong" w:locked="on" w:semiHidden="off" w:uiPriority="0" w:unhideWhenUsed="off" w:qFormat="on"/>
    <w:lsdException w:name="Emphasis" w:locked="on" w:semiHidden="off" w:uiPriority="0" w:unhideWhenUsed="off" w:qFormat="on"/>
    <w:lsdException w:name="Table Grid" w:locked="on" w:semiHidden="off" w:uiPriority="0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Normal">
    <w:name w:val="Normal"/>
    <w:qFormat/>
    <w:rsid w:val="00B053D0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uiPriority w:val="99"/>
    <w:rsid w:val="0047654F"/>
    <w:rPr>
      <w:rFonts w:cs="Times New Roman"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47654F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47654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70D2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70D28"/>
    <w:rPr>
      <w:rFonts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470D2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470D28"/>
    <w:rPr>
      <w:rFonts w:ascii="Cambria" w:eastAsia="宋体" w:hAnsi="Cambria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rsid w:val="009B2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B23B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9B2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B23B1"/>
    <w:rPr>
      <w:rFonts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3B004D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6A3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7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2.wmf"/><Relationship Id="rId144" Type="http://schemas.openxmlformats.org/officeDocument/2006/relationships/footer" Target="footer1.xml"/><Relationship Id="rId149" Type="http://schemas.openxmlformats.org/officeDocument/2006/relationships/theme" Target="theme/theme1.xml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40" Type="http://schemas.openxmlformats.org/officeDocument/2006/relationships/image" Target="media/image68.wmf"/><Relationship Id="rId145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30" Type="http://schemas.openxmlformats.org/officeDocument/2006/relationships/image" Target="media/image63.wmf"/><Relationship Id="rId135" Type="http://schemas.openxmlformats.org/officeDocument/2006/relationships/oleObject" Target="embeddings/oleObject65.bin"/><Relationship Id="rId143" Type="http://schemas.openxmlformats.org/officeDocument/2006/relationships/header" Target="header2.xml"/><Relationship Id="rId14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header" Target="header3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footer" Target="footer3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1973</TotalTime>
  <Pages>8</Pages>
  <Words>1943</Words>
  <Characters>11080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Wang</dc:creator>
  <cp:keywords/>
  <dc:description/>
  <cp:lastModifiedBy>微软用户</cp:lastModifiedBy>
  <cp:revision>16</cp:revision>
  <cp:lastPrinted>2011-10-31T08:00:00Z</cp:lastPrinted>
  <dcterms:created xsi:type="dcterms:W3CDTF">2011-11-08T11:50:00Z</dcterms:created>
  <dcterms:modified xsi:type="dcterms:W3CDTF">2011-11-22T09:26:00Z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true</vt:bool>
  </property>
</Properties>
</file>